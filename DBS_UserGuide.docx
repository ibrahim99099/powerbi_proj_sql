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BD043B">
      <w:r>
        <w:pict>
          <v:rect id="_x0000_s1029" o:spid="_x0000_s1029" o:spt="1" style="position:absolute;left:0pt;margin-left:212.75pt;margin-top:544.65pt;height:100.2pt;width:208.6pt;z-index:251661312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 w14:paraId="18E994EA">
                  <w:pPr>
                    <w:pStyle w:val="9"/>
                    <w:ind w:left="0" w:leftChars="0" w:right="0" w:rightChars="0" w:firstLine="0" w:firstLineChars="0"/>
                    <w:jc w:val="left"/>
                    <w:rPr>
                      <w:rFonts w:hint="default" w:cs="Times New Roman"/>
                      <w:b/>
                      <w:color w:val="000000"/>
                      <w:spacing w:val="60"/>
                      <w:lang w:val="en-US"/>
                    </w:rPr>
                  </w:pPr>
                  <w:r>
                    <w:rPr>
                      <w:rFonts w:hint="default" w:cs="Times New Roman"/>
                      <w:b/>
                      <w:color w:val="000000"/>
                      <w:spacing w:val="60"/>
                      <w:lang w:val="en-US"/>
                    </w:rPr>
                    <w:t>2</w:t>
                  </w:r>
                  <w:r>
                    <w:rPr>
                      <w:rFonts w:hint="default" w:cs="Times New Roman"/>
                      <w:b/>
                      <w:color w:val="000000"/>
                      <w:spacing w:val="60"/>
                      <w:lang w:val="en-US"/>
                    </w:rPr>
                    <w:t>1378681</w:t>
                  </w:r>
                </w:p>
                <w:p w14:paraId="1B55AFDB">
                  <w:pPr>
                    <w:pStyle w:val="9"/>
                    <w:ind w:left="0" w:leftChars="0" w:right="0" w:rightChars="0" w:firstLine="0" w:firstLineChars="0"/>
                    <w:jc w:val="left"/>
                    <w:rPr>
                      <w:rStyle w:val="2"/>
                      <w:rFonts w:hint="default" w:cs="Times New Roman"/>
                      <w:color w:val="000000"/>
                      <w:lang w:val="en-US"/>
                    </w:rPr>
                  </w:pPr>
                  <w:r>
                    <w:rPr>
                      <w:rStyle w:val="2"/>
                      <w:rFonts w:hint="default" w:cs="Times New Roman"/>
                      <w:color w:val="000000"/>
                      <w:lang w:val="en-US"/>
                    </w:rPr>
                    <w:t>IBRAHIM AHHMED KHAN</w:t>
                  </w:r>
                </w:p>
                <w:p w14:paraId="53047A18">
                  <w:pPr>
                    <w:pStyle w:val="9"/>
                    <w:ind w:left="0" w:leftChars="0" w:right="0" w:rightChars="0" w:firstLine="0" w:firstLineChars="0"/>
                    <w:jc w:val="left"/>
                    <w:rPr>
                      <w:rStyle w:val="2"/>
                      <w:rFonts w:hint="default" w:cs="Times New Roman"/>
                      <w:color w:val="000000"/>
                      <w:lang w:val="en-US"/>
                    </w:rPr>
                  </w:pPr>
                  <w:r>
                    <w:rPr>
                      <w:rStyle w:val="2"/>
                      <w:rFonts w:hint="default" w:cs="Times New Roman"/>
                      <w:color w:val="000000"/>
                      <w:lang w:val="en-US"/>
                    </w:rPr>
                    <w:t xml:space="preserve">ISYS2014 DATABASE SYSTEMS </w:t>
                  </w:r>
                </w:p>
                <w:p w14:paraId="293789B0">
                  <w:pPr>
                    <w:ind w:left="0" w:leftChars="0" w:right="0" w:rightChars="0" w:firstLine="0" w:firstLineChars="0"/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pict>
          <v:rect id="_x0000_s1031" o:spid="_x0000_s1031" o:spt="1" style="position:absolute;left:0pt;margin-left:4.6pt;margin-top:388.55pt;height:132pt;width:448.85pt;z-index:251660288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 w14:paraId="767E3079">
                  <w:pPr>
                    <w:pStyle w:val="9"/>
                    <w:rPr>
                      <w:rFonts w:hint="default"/>
                      <w:sz w:val="84"/>
                      <w:lang w:val="en-US"/>
                    </w:rPr>
                  </w:pPr>
                  <w:r>
                    <w:rPr>
                      <w:rFonts w:hint="default"/>
                      <w:sz w:val="84"/>
                      <w:lang w:val="en-US"/>
                    </w:rPr>
                    <w:t xml:space="preserve">DBS USER GUIDE </w:t>
                  </w:r>
                </w:p>
              </w:txbxContent>
            </v:textbox>
          </v:rect>
        </w:pict>
      </w:r>
      <w:r>
        <w:rPr>
          <w:rFonts w:hint="eastAsia" w:eastAsia="SimSun"/>
          <w:lang w:eastAsia="zh-CN"/>
        </w:rPr>
        <w:pict>
          <v:shape id="_x0000_s1032" o:spid="_x0000_s1032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 w14:paraId="075421D3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2B6DC278">
      <w:p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  <w:u w:val="single"/>
        </w:rPr>
        <w:t>Introduction</w:t>
      </w:r>
    </w:p>
    <w:p w14:paraId="33C0DBC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This guide provides step-by-step instructions to implement and use the Formula 1 database in MySQL. It includes the process of setting up MySQL, executing SQL scripts, and running queries to retrieve race-related data. By following these instructions, users will be able to create and interact with the database efficiently.</w:t>
      </w:r>
    </w:p>
    <w:p w14:paraId="24EAA48D">
      <w:p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  <w:u w:val="single"/>
        </w:rPr>
        <w:t>Version Requisites</w:t>
      </w:r>
    </w:p>
    <w:p w14:paraId="72FF23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Ver 8.0.36-0ubuntu0.22.04.1 for Linux on x86_64 ((Ubuntu))</w:t>
      </w:r>
    </w:p>
    <w:p w14:paraId="1F2FB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3.10.12</w:t>
      </w:r>
    </w:p>
    <w:p w14:paraId="0A620572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117A6A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cs="Times New Roman"/>
          <w:sz w:val="44"/>
          <w:szCs w:val="44"/>
          <w:u w:val="single"/>
          <w:lang w:val="en-US"/>
        </w:rPr>
        <w:t>Setting up MySQL and creating the database</w:t>
      </w:r>
    </w:p>
    <w:p w14:paraId="257277C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  <w:lang w:val="en-US"/>
        </w:rPr>
      </w:pPr>
      <w:r>
        <w:t>Log in to MySQL with:</w:t>
      </w:r>
      <w:r>
        <w:br w:type="textWrapping"/>
      </w:r>
      <w:r>
        <w:rPr>
          <w:rFonts w:hint="default" w:ascii="Times New Roman" w:hAnsi="Times New Roman"/>
          <w:sz w:val="24"/>
          <w:szCs w:val="24"/>
          <w:lang w:val="en-US"/>
        </w:rPr>
        <w:t>mysql -u root -p</w:t>
      </w:r>
    </w:p>
    <w:p w14:paraId="6A6A57E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Enter your MySQL root password when prompted.</w:t>
      </w:r>
    </w:p>
    <w:p w14:paraId="059B011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First Flush ALL the TABLES if existed in the database before.</w:t>
      </w:r>
    </w:p>
    <w:p w14:paraId="4352A8B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Run the init.sql file in sql </w:t>
      </w:r>
    </w:p>
    <w:p w14:paraId="19C89AC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4638675" cy="2667000"/>
            <wp:effectExtent l="0" t="0" r="9525" b="0"/>
            <wp:docPr id="9" name="Picture 9" descr="Screenshot from 2025-03-21 16-38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from 2025-03-21 16-38-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2BE9">
      <w:pPr>
        <w:pStyle w:val="4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Init.sql file</w:t>
      </w:r>
    </w:p>
    <w:p w14:paraId="58B0854D">
      <w:pPr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>Contains the table, the values, the queries and the advanced features.</w:t>
      </w:r>
    </w:p>
    <w:p w14:paraId="394F74B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3317875" cy="4046220"/>
            <wp:effectExtent l="0" t="0" r="4445" b="7620"/>
            <wp:docPr id="8" name="Picture 8" descr="Screenshot from 2025-03-21 16-37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5-03-21 16-37-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3327400" cy="4046220"/>
            <wp:effectExtent l="0" t="0" r="10160" b="7620"/>
            <wp:docPr id="2" name="Picture 2" descr="Screenshot from 2025-03-21 16-38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5-03-21 16-38-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927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First flush all the tables then run the init code if u have some tables already created the tables in the database.</w:t>
      </w:r>
      <w:r>
        <w:rPr>
          <w:rFonts w:hint="default"/>
          <w:sz w:val="24"/>
          <w:szCs w:val="24"/>
          <w:lang w:val="en-US"/>
        </w:rPr>
        <w:br w:type="textWrapping"/>
      </w:r>
    </w:p>
    <w:p w14:paraId="40E2FB7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These are some query examples shown in the above screenshots: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>SELECT race_name, location, date</w:t>
      </w:r>
    </w:p>
    <w:p w14:paraId="719FC4B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FROM GrandPrix</w:t>
      </w:r>
    </w:p>
    <w:p w14:paraId="5163758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WHERE YEAR(date) = 2025;</w:t>
      </w:r>
    </w:p>
    <w:p w14:paraId="0470C5DA">
      <w:pPr>
        <w:rPr>
          <w:rFonts w:hint="default"/>
          <w:sz w:val="24"/>
          <w:szCs w:val="24"/>
          <w:lang w:val="en-US"/>
        </w:rPr>
      </w:pPr>
    </w:p>
    <w:p w14:paraId="4CFC6713">
      <w:pPr>
        <w:rPr>
          <w:rFonts w:hint="default"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sz w:val="24"/>
          <w:szCs w:val="24"/>
          <w:lang w:val="en-US"/>
        </w:rPr>
        <w:t>SELECT driver_name, nationality</w:t>
      </w:r>
    </w:p>
    <w:p w14:paraId="4AC99F9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FROM Driver</w:t>
      </w:r>
    </w:p>
    <w:p w14:paraId="6CE024A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WHERE nationality = 'British';</w:t>
      </w:r>
    </w:p>
    <w:p w14:paraId="5D0DAC4B">
      <w:pPr>
        <w:rPr>
          <w:rFonts w:hint="default"/>
          <w:sz w:val="24"/>
          <w:szCs w:val="24"/>
          <w:lang w:val="en-US"/>
        </w:rPr>
      </w:pPr>
    </w:p>
    <w:p w14:paraId="0C785EF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To individually check the queries u can copy paste each query from the 2 queries files.</w:t>
      </w:r>
    </w:p>
    <w:p w14:paraId="37063A83">
      <w:pPr>
        <w:rPr>
          <w:rFonts w:hint="default"/>
          <w:sz w:val="24"/>
          <w:szCs w:val="24"/>
          <w:lang w:val="en-US"/>
        </w:rPr>
      </w:pPr>
    </w:p>
    <w:p w14:paraId="6C74053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4693920" cy="2522220"/>
            <wp:effectExtent l="0" t="0" r="0" b="7620"/>
            <wp:docPr id="10" name="Picture 10" descr="WhatsApp Image 2025-03-21 at 17.07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5-03-21 at 17.07.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572A">
      <w:pPr>
        <w:rPr>
          <w:rFonts w:hint="default"/>
          <w:sz w:val="24"/>
          <w:szCs w:val="24"/>
          <w:lang w:val="en-US"/>
        </w:rPr>
      </w:pPr>
    </w:p>
    <w:p w14:paraId="088636E4">
      <w:p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  <w:u w:val="single"/>
        </w:rPr>
        <w:t>File List</w:t>
      </w:r>
    </w:p>
    <w:p w14:paraId="435D732B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side/ALLTABLES</w:t>
      </w:r>
      <w:r>
        <w:rPr>
          <w:rFonts w:hint="default"/>
          <w:sz w:val="24"/>
          <w:szCs w:val="24"/>
          <w:lang w:val="en-US"/>
        </w:rPr>
        <w:t xml:space="preserve"> - Contains all the tables.</w:t>
      </w:r>
    </w:p>
    <w:p w14:paraId="6CC57001">
      <w:pPr>
        <w:rPr>
          <w:rFonts w:hint="default" w:cs="Times New Roman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side/ALLVALUES </w:t>
      </w: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Contains </w:t>
      </w:r>
      <w:r>
        <w:rPr>
          <w:rFonts w:hint="default" w:cs="Times New Roman"/>
          <w:sz w:val="24"/>
          <w:szCs w:val="24"/>
          <w:lang w:val="en-US"/>
        </w:rPr>
        <w:t>all the values of the created tables</w:t>
      </w:r>
    </w:p>
    <w:p w14:paraId="6A37A020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side/QUERIES</w:t>
      </w:r>
      <w:r>
        <w:rPr>
          <w:rFonts w:hint="default"/>
          <w:sz w:val="24"/>
          <w:szCs w:val="24"/>
          <w:lang w:val="en-US"/>
        </w:rPr>
        <w:t xml:space="preserve"> - 5 simple queries </w:t>
      </w:r>
    </w:p>
    <w:p w14:paraId="0DED5BD2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side/ADVQERIES</w:t>
      </w:r>
      <w:r>
        <w:rPr>
          <w:rFonts w:hint="default"/>
          <w:sz w:val="24"/>
          <w:szCs w:val="24"/>
          <w:lang w:val="en-US"/>
        </w:rPr>
        <w:t xml:space="preserve"> - 5 advanced queries</w:t>
      </w:r>
    </w:p>
    <w:p w14:paraId="2F704155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side/FUNCTIONPROC</w:t>
      </w:r>
      <w:r>
        <w:rPr>
          <w:rFonts w:hint="default"/>
          <w:sz w:val="24"/>
          <w:szCs w:val="24"/>
          <w:lang w:val="en-US"/>
        </w:rPr>
        <w:t xml:space="preserve"> - The 2 Stored Procedure </w:t>
      </w:r>
    </w:p>
    <w:p w14:paraId="2A2955D8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side/FUNCTIONVIEW</w:t>
      </w:r>
      <w:r>
        <w:rPr>
          <w:rFonts w:hint="default"/>
          <w:sz w:val="24"/>
          <w:szCs w:val="24"/>
          <w:lang w:val="en-US"/>
        </w:rPr>
        <w:t xml:space="preserve"> - The 2 Views</w:t>
      </w:r>
    </w:p>
    <w:p w14:paraId="43E86017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init.sql</w:t>
      </w:r>
      <w:r>
        <w:rPr>
          <w:rFonts w:hint="default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 Sources all the necessary components to ensure the database order</w:t>
      </w:r>
    </w:p>
    <w:p w14:paraId="6CFCE22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flushtables.sql - </w:t>
      </w:r>
      <w:r>
        <w:rPr>
          <w:rFonts w:hint="default"/>
          <w:b w:val="0"/>
          <w:bCs w:val="0"/>
          <w:sz w:val="24"/>
          <w:szCs w:val="24"/>
          <w:lang w:val="en-US"/>
        </w:rPr>
        <w:t>for the necessary dropping of the tables.</w:t>
      </w:r>
    </w:p>
    <w:p w14:paraId="5FEC3896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main.py</w:t>
      </w:r>
      <w:r>
        <w:rPr>
          <w:rFonts w:hint="default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GUI for the database</w:t>
      </w:r>
    </w:p>
    <w:p w14:paraId="064CA71A">
      <w:pPr>
        <w:rPr>
          <w:rFonts w:hint="default"/>
          <w:sz w:val="24"/>
          <w:szCs w:val="24"/>
          <w:lang w:val="en-US"/>
        </w:rPr>
      </w:pPr>
    </w:p>
    <w:p w14:paraId="27231EE1">
      <w:pPr>
        <w:rPr>
          <w:rFonts w:hint="default"/>
          <w:sz w:val="24"/>
          <w:szCs w:val="24"/>
          <w:lang w:val="en-US"/>
        </w:rPr>
      </w:pPr>
    </w:p>
    <w:p w14:paraId="02A0678E">
      <w:pPr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/>
          <w:sz w:val="44"/>
          <w:szCs w:val="44"/>
          <w:u w:val="single"/>
        </w:rPr>
        <w:t>Troubleshooting Common Issues</w:t>
      </w:r>
    </w:p>
    <w:p w14:paraId="36C7AA49">
      <w:pPr>
        <w:rPr>
          <w:rFonts w:hint="default"/>
          <w:b/>
          <w:bCs/>
          <w:sz w:val="24"/>
          <w:szCs w:val="24"/>
          <w:lang w:val="en-US"/>
        </w:rPr>
      </w:pPr>
    </w:p>
    <w:p w14:paraId="371B98EB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Error: Table or Column Not Found</w:t>
      </w:r>
    </w:p>
    <w:p w14:paraId="397A76F9">
      <w:pPr>
        <w:rPr>
          <w:rFonts w:hint="default"/>
          <w:sz w:val="24"/>
          <w:szCs w:val="24"/>
          <w:lang w:val="en-US"/>
        </w:rPr>
      </w:pPr>
    </w:p>
    <w:p w14:paraId="585E83E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Run SHOW TABLES; to check if the table exists.</w:t>
      </w:r>
    </w:p>
    <w:p w14:paraId="4B0532AD">
      <w:pPr>
        <w:rPr>
          <w:rFonts w:hint="default"/>
          <w:sz w:val="24"/>
          <w:szCs w:val="24"/>
          <w:lang w:val="en-US"/>
        </w:rPr>
      </w:pPr>
    </w:p>
    <w:p w14:paraId="4845940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 DESCRIBE table_name; to verify column names.</w:t>
      </w:r>
    </w:p>
    <w:p w14:paraId="0C79F092">
      <w:pPr>
        <w:rPr>
          <w:rFonts w:hint="default"/>
          <w:sz w:val="24"/>
          <w:szCs w:val="24"/>
          <w:lang w:val="en-US"/>
        </w:rPr>
      </w:pPr>
    </w:p>
    <w:p w14:paraId="01DE3AC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Error: Foreign Key Constraint Fails</w:t>
      </w:r>
    </w:p>
    <w:p w14:paraId="49CFC7C0">
      <w:pPr>
        <w:rPr>
          <w:rFonts w:hint="default"/>
          <w:sz w:val="24"/>
          <w:szCs w:val="24"/>
          <w:lang w:val="en-US"/>
        </w:rPr>
      </w:pPr>
    </w:p>
    <w:p w14:paraId="13C3D4D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Check if parent records exist before inserting child records.</w:t>
      </w:r>
    </w:p>
    <w:p w14:paraId="42765D91">
      <w:pPr>
        <w:rPr>
          <w:rFonts w:hint="default"/>
          <w:sz w:val="24"/>
          <w:szCs w:val="24"/>
          <w:lang w:val="en-US"/>
        </w:rPr>
      </w:pPr>
    </w:p>
    <w:p w14:paraId="727F807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Example: A Driver must belong to a Team before inserting.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C60E13"/>
    <w:rsid w:val="73E3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f" stroke="f">
      <v:fill on="f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/>
      <w:kern w:val="2"/>
      <w:sz w:val="21"/>
      <w:lang w:val="en-US" w:eastAsia="zh-C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8">
    <w:name w:val="无间隔 Char"/>
    <w:basedOn w:val="2"/>
    <w:link w:val="9"/>
    <w:uiPriority w:val="0"/>
    <w:rPr>
      <w:rFonts w:hint="default" w:ascii="Times New Roman" w:hAnsi="Times New Roman" w:eastAsia="SimSun"/>
      <w:sz w:val="22"/>
    </w:rPr>
  </w:style>
  <w:style w:type="paragraph" w:customStyle="1" w:styleId="9">
    <w:name w:val="No Spacing"/>
    <w:link w:val="8"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rah\AppData\Local\Kingsoft\WPS%20Office\12.2.0.20326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</customSectProps>
  <customShpExts>
    <customShpInfo spid="_x0000_s1029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2025-03-21T11:48:00Z</dcterms:created>
  <dc:creator>ibrah</dc:creator>
  <cp:lastModifiedBy>ibrah</cp:lastModifiedBy>
  <dcterms:modified xsi:type="dcterms:W3CDTF">2025-03-21T19:18:34Z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B5D17077341643198512FDC9B4ADFC9E_11</vt:lpwstr>
  </property>
</Properties>
</file>